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3C42719A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1D65B318" wp14:editId="61946D45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5C0CF6BD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30C9D5" wp14:editId="68BBBB15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47D0B9E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C3374DB" w14:textId="77777777"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04F225" wp14:editId="29CA1CEE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 w14:paraId="6CC181F7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6D170522" w14:textId="361EFC84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  <w:r w:rsidR="00F735B2">
                                            <w:br/>
                                            <w:t>Renan Salvino Martins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272CD3D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DC723D5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BB6AEF1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0A624A77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77CF74D2" w14:textId="77777777" w:rsidR="00997D7D" w:rsidRDefault="00763FE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A3CD4D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04F22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 w14:paraId="6CC181F7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6D170522" w14:textId="361EFC84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  <w:r w:rsidR="00F735B2">
                                      <w:br/>
                                      <w:t>Renan Salvino Martins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272CD3D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DC723D5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BB6AEF1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A624A77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CF74D2" w14:textId="77777777" w:rsidR="00997D7D" w:rsidRDefault="00763FE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A3CD4D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86289AC" w14:textId="77777777" w:rsidR="00792337" w:rsidRPr="00585F9D" w:rsidRDefault="00792337"/>
        <w:p w14:paraId="77488397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33ED3EA7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2F895DD1" w14:textId="77777777" w:rsidR="00295E15" w:rsidRDefault="00295E15">
          <w:pPr>
            <w:pStyle w:val="CabealhodoSumrio"/>
          </w:pPr>
          <w:r>
            <w:t>Sumário</w:t>
          </w:r>
        </w:p>
        <w:p w14:paraId="43E0E9E6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07A1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283749F" w14:textId="77777777" w:rsidR="009B5655" w:rsidRDefault="00763FE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81DB606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6DD0236" w14:textId="77777777" w:rsidR="009B5655" w:rsidRDefault="00763FE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7AA992D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6C318BB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5989F6A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B288B68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D79162E" w14:textId="77777777" w:rsidR="009B5655" w:rsidRDefault="00763FE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954D73A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6D190DB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0AEF1A9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2799A8A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E2A782D" w14:textId="77777777" w:rsidR="009B5655" w:rsidRDefault="00763FE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E5125B2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A200536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974E9DE" w14:textId="77777777" w:rsidR="009B5655" w:rsidRDefault="00763FE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53CD026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90A2E3A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69C3A8B" w14:textId="77777777" w:rsidR="009B5655" w:rsidRDefault="00763FE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27EA74F" w14:textId="77777777" w:rsidR="009B5655" w:rsidRDefault="00763FE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FE5601B" w14:textId="77777777" w:rsidR="009B5655" w:rsidRDefault="00763FE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DA4E6EA" w14:textId="77777777" w:rsidR="009B5655" w:rsidRDefault="00763FE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A3B898E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918F1D1" w14:textId="77777777" w:rsidR="009B5655" w:rsidRDefault="00763FE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D01A19C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72A1D0D5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44D582A0" w14:textId="77777777"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14:paraId="4E0108B8" w14:textId="77777777" w:rsidR="004A0592" w:rsidRDefault="004A0592"/>
    <w:p w14:paraId="18B85775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5ED28B3B" w14:textId="6C5772E6" w:rsidR="009B5655" w:rsidRPr="009B5655" w:rsidRDefault="00F735B2" w:rsidP="009B5655">
      <w:r>
        <w:t>Criar um Sistema Web/Mobile integrado onde seja possível realizar a gestão Clínica de forma automatizada e ter acesso fácil aos dados sobre as informações de seus pacientes.</w:t>
      </w:r>
    </w:p>
    <w:p w14:paraId="4E3432AB" w14:textId="77777777"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14:paraId="2F3B0EE5" w14:textId="25262AFF" w:rsidR="00F735B2" w:rsidRPr="00F735B2" w:rsidRDefault="00F735B2" w:rsidP="00F735B2">
      <w:bookmarkStart w:id="6" w:name="_Toc533767846"/>
      <w:bookmarkStart w:id="7" w:name="_Toc3879733"/>
      <w:r>
        <w:t>Até agora o projeto vem sendo desenvolvido através do Banco de dados Sql server com dados já existentes fornecidos pela clínica</w:t>
      </w:r>
    </w:p>
    <w:p w14:paraId="6F795E55" w14:textId="100743A3"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14:paraId="1E24E375" w14:textId="77777777" w:rsidR="008A7F37" w:rsidRDefault="00952E23">
      <w:r>
        <w:t>Coloque aqui um resumo sobre o projeto</w:t>
      </w:r>
    </w:p>
    <w:p w14:paraId="0836CDA8" w14:textId="77777777" w:rsidR="008A7F37" w:rsidRDefault="008A7F37">
      <w:r>
        <w:br w:type="page"/>
      </w:r>
    </w:p>
    <w:p w14:paraId="397C6AD1" w14:textId="77777777"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14:paraId="751AA405" w14:textId="77777777" w:rsidR="00C26497" w:rsidRDefault="00C92BD1">
      <w:r>
        <w:t>Coloque aqui brevemente o que é a modelagem de software</w:t>
      </w:r>
    </w:p>
    <w:p w14:paraId="1A135AB1" w14:textId="70CD4A7A"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14:paraId="0EAF1492" w14:textId="7F3FB6FC" w:rsidR="00F735B2" w:rsidRDefault="00F735B2" w:rsidP="00F735B2">
      <w:r>
        <w:rPr>
          <w:noProof/>
        </w:rPr>
        <w:drawing>
          <wp:inline distT="0" distB="0" distL="0" distR="0" wp14:anchorId="3180C18A" wp14:editId="165DD7C5">
            <wp:extent cx="5732145" cy="280606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092C" w14:textId="65176E04" w:rsidR="00F735B2" w:rsidRPr="00F735B2" w:rsidRDefault="00F735B2" w:rsidP="00F735B2">
      <w:r>
        <w:t>O modelo Lógico tem como base relacionar as entidades que for</w:t>
      </w:r>
      <w:r w:rsidR="00361F8B">
        <w:t>am criadas no modelo conceitual com a adição de Colunas</w:t>
      </w:r>
    </w:p>
    <w:p w14:paraId="333F0612" w14:textId="4252101A"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14:paraId="61407CC6" w14:textId="601BFCF8" w:rsidR="00361F8B" w:rsidRDefault="00361F8B" w:rsidP="00361F8B">
      <w:r>
        <w:t>O modelo Físico é a fase final das modelagens com a adição de atributos fornecidos pela clínica.</w:t>
      </w:r>
    </w:p>
    <w:p w14:paraId="13D8A9E6" w14:textId="1B4E47D9" w:rsidR="008A7F37" w:rsidRDefault="004B6D88" w:rsidP="008A7F37">
      <w:bookmarkStart w:id="14" w:name="_GoBack"/>
      <w:r>
        <w:rPr>
          <w:noProof/>
        </w:rPr>
        <w:drawing>
          <wp:inline distT="0" distB="0" distL="0" distR="0" wp14:anchorId="3D9CC495" wp14:editId="2CE728AC">
            <wp:extent cx="5867400" cy="3224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734" cy="323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895C" w14:textId="77777777" w:rsidR="00C92BD1" w:rsidRDefault="00C92BD1" w:rsidP="008A7F37">
      <w:pPr>
        <w:pStyle w:val="cabealho2"/>
      </w:pPr>
      <w:bookmarkStart w:id="15" w:name="_Toc533767850"/>
      <w:bookmarkStart w:id="16" w:name="_Toc3879737"/>
      <w:bookmarkEnd w:id="14"/>
      <w:r>
        <w:lastRenderedPageBreak/>
        <w:t>Modelo Conceitual</w:t>
      </w:r>
      <w:bookmarkEnd w:id="15"/>
      <w:bookmarkEnd w:id="16"/>
    </w:p>
    <w:p w14:paraId="23F3C628" w14:textId="77777777" w:rsidR="00F735B2" w:rsidRDefault="00F735B2" w:rsidP="00F735B2">
      <w:pPr>
        <w:pStyle w:val="cabealho2"/>
      </w:pPr>
      <w:r>
        <w:rPr>
          <w:noProof/>
        </w:rPr>
        <w:drawing>
          <wp:inline distT="0" distB="0" distL="0" distR="0" wp14:anchorId="27704087" wp14:editId="18683531">
            <wp:extent cx="5732145" cy="22669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B150" w14:textId="77777777" w:rsidR="00F735B2" w:rsidRPr="00F735B2" w:rsidRDefault="00F735B2" w:rsidP="00F735B2">
      <w:r>
        <w:t>O modelo conceitual é o modelo inicial que tem como objetivo organizar o projeto através da criação de entidades.</w:t>
      </w:r>
    </w:p>
    <w:p w14:paraId="5F62BAF6" w14:textId="77777777"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14:paraId="69AB4994" w14:textId="77777777"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14:paraId="6B32A747" w14:textId="77777777"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14:paraId="298C7D20" w14:textId="77777777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114839F2" w14:textId="77777777" w:rsidR="00DA19B6" w:rsidRDefault="00DA19B6"/>
        </w:tc>
        <w:tc>
          <w:tcPr>
            <w:tcW w:w="533" w:type="pct"/>
          </w:tcPr>
          <w:p w14:paraId="1AE3A2CD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14:paraId="29E95A8E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14:paraId="7843C962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14:paraId="5B919F99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14:paraId="7CA4991B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14:paraId="5192898F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14:paraId="7DB40A63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14:paraId="7EFF7731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14:paraId="472A483A" w14:textId="7777777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0DA904E0" w14:textId="77777777"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282CCD75" w14:textId="1ACF162D" w:rsidR="00DA19B6" w:rsidRDefault="0045171F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Fazendo</w:t>
            </w:r>
          </w:p>
        </w:tc>
        <w:tc>
          <w:tcPr>
            <w:tcW w:w="533" w:type="pct"/>
          </w:tcPr>
          <w:p w14:paraId="59D2D14D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7B461F9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E1F4F9F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23E4927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A890E19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6EEA003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B7D7625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14:paraId="53100A9B" w14:textId="77777777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3C21AA5E" w14:textId="77777777"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7291B50F" w14:textId="5CE39CA8" w:rsidR="00DA19B6" w:rsidRDefault="0045171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fazer</w:t>
            </w:r>
          </w:p>
        </w:tc>
        <w:tc>
          <w:tcPr>
            <w:tcW w:w="533" w:type="pct"/>
          </w:tcPr>
          <w:p w14:paraId="5ADBE347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0AB0B1C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CD615B9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C0C5145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F968FAB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E127787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758038CD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14:paraId="187259B6" w14:textId="7777777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2973B925" w14:textId="77777777"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14:paraId="57929C4D" w14:textId="691B8FF7" w:rsidR="008A7F37" w:rsidRDefault="0045171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14:paraId="2E832A56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8FC0273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6F6F47A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B0DF283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11D9814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7602749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ECFE433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E86525" w14:textId="77777777" w:rsidR="008A7F37" w:rsidRDefault="008A7F37" w:rsidP="008A7F37">
      <w:pPr>
        <w:pStyle w:val="InformaesdeContato0"/>
      </w:pPr>
    </w:p>
    <w:p w14:paraId="6F7D27F6" w14:textId="77777777" w:rsidR="008A7F37" w:rsidRDefault="008A7F37">
      <w:r>
        <w:br w:type="page"/>
      </w:r>
    </w:p>
    <w:p w14:paraId="2F72FB62" w14:textId="77777777"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14:paraId="6922B18C" w14:textId="77777777" w:rsidR="009B5655" w:rsidRDefault="009B5655" w:rsidP="00295E15"/>
    <w:p w14:paraId="7302249E" w14:textId="77777777"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14:paraId="3443BCA8" w14:textId="77777777"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14:paraId="25A94B3B" w14:textId="77777777" w:rsidR="00295E15" w:rsidRDefault="00295E15" w:rsidP="009B5655">
      <w:pPr>
        <w:ind w:firstLine="720"/>
      </w:pPr>
      <w:r>
        <w:t>Passo a passo para implementar o banco de dados</w:t>
      </w:r>
    </w:p>
    <w:p w14:paraId="6AB7D3DF" w14:textId="77777777"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14:paraId="2948101E" w14:textId="77777777" w:rsidR="009B5655" w:rsidRDefault="009B5655" w:rsidP="009B5655">
      <w:r>
        <w:tab/>
        <w:t>Passo a passo para executar o projeto</w:t>
      </w:r>
    </w:p>
    <w:p w14:paraId="4C9F1D46" w14:textId="77777777"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14:paraId="0F32E01F" w14:textId="77777777"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14:paraId="2DCCC900" w14:textId="77777777"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14:paraId="2447C045" w14:textId="77777777" w:rsidR="00295E15" w:rsidRDefault="00295E15" w:rsidP="00295E15">
      <w:pPr>
        <w:ind w:firstLine="720"/>
      </w:pPr>
      <w:r>
        <w:t>Link Swagger</w:t>
      </w:r>
    </w:p>
    <w:p w14:paraId="6FA7E48A" w14:textId="77777777" w:rsidR="00295E15" w:rsidRDefault="00295E15" w:rsidP="00295E15"/>
    <w:p w14:paraId="16F77B4B" w14:textId="77777777" w:rsidR="00295E15" w:rsidRDefault="00295E15" w:rsidP="00295E15"/>
    <w:p w14:paraId="2F41BB26" w14:textId="77777777" w:rsidR="00295E15" w:rsidRDefault="00295E15" w:rsidP="00295E15"/>
    <w:p w14:paraId="07B55E8D" w14:textId="77777777" w:rsidR="00295E15" w:rsidRDefault="00295E15" w:rsidP="00295E15"/>
    <w:p w14:paraId="53F8EE1C" w14:textId="77777777" w:rsidR="00295E15" w:rsidRDefault="00295E15" w:rsidP="00295E15"/>
    <w:p w14:paraId="0FD38C6E" w14:textId="77777777" w:rsidR="00295E15" w:rsidRDefault="00295E15" w:rsidP="00295E15"/>
    <w:p w14:paraId="41BF0CC9" w14:textId="77777777" w:rsidR="00295E15" w:rsidRDefault="00295E15" w:rsidP="00295E15"/>
    <w:p w14:paraId="595A5708" w14:textId="77777777" w:rsidR="00295E15" w:rsidRDefault="00295E15" w:rsidP="00295E15"/>
    <w:p w14:paraId="79C9A9D7" w14:textId="77777777" w:rsidR="00295E15" w:rsidRDefault="00295E15" w:rsidP="00295E15"/>
    <w:p w14:paraId="48859870" w14:textId="77777777" w:rsidR="00295E15" w:rsidRDefault="00295E15" w:rsidP="00295E15"/>
    <w:p w14:paraId="4835D9ED" w14:textId="77777777" w:rsidR="00295E15" w:rsidRDefault="00295E15" w:rsidP="00295E15"/>
    <w:p w14:paraId="54F63FC0" w14:textId="77777777" w:rsidR="00295E15" w:rsidRDefault="00295E15" w:rsidP="00295E15"/>
    <w:p w14:paraId="05F87CC0" w14:textId="77777777" w:rsidR="00295E15" w:rsidRDefault="00295E15" w:rsidP="00295E15"/>
    <w:p w14:paraId="28D6769E" w14:textId="77777777" w:rsidR="00295E15" w:rsidRDefault="00295E15" w:rsidP="00295E15"/>
    <w:p w14:paraId="46914CF6" w14:textId="77777777"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14:paraId="4F4250BC" w14:textId="77777777" w:rsidR="006E0CD1" w:rsidRDefault="006E0CD1" w:rsidP="006E0CD1">
      <w:pPr>
        <w:rPr>
          <w:lang w:eastAsia="en-US"/>
        </w:rPr>
      </w:pPr>
    </w:p>
    <w:p w14:paraId="3E200E32" w14:textId="77777777"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14:paraId="6ECD5C18" w14:textId="77777777" w:rsidR="006E0CD1" w:rsidRDefault="006E0CD1" w:rsidP="006E0CD1">
      <w:pPr>
        <w:rPr>
          <w:lang w:eastAsia="en-US"/>
        </w:rPr>
      </w:pPr>
    </w:p>
    <w:p w14:paraId="5752ECF1" w14:textId="77777777"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14:paraId="2358CCDE" w14:textId="77777777" w:rsidR="006E0CD1" w:rsidRDefault="006E0CD1" w:rsidP="006E0CD1">
      <w:pPr>
        <w:rPr>
          <w:lang w:eastAsia="en-US"/>
        </w:rPr>
      </w:pPr>
    </w:p>
    <w:p w14:paraId="20B82908" w14:textId="77777777"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14:paraId="540ADD37" w14:textId="77777777"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14:paraId="3FD5617F" w14:textId="77777777" w:rsidR="006E0CD1" w:rsidRDefault="006E0CD1" w:rsidP="006E0CD1">
      <w:pPr>
        <w:rPr>
          <w:lang w:eastAsia="en-US"/>
        </w:rPr>
      </w:pPr>
    </w:p>
    <w:p w14:paraId="780A08CB" w14:textId="77777777"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14:paraId="340054C6" w14:textId="77777777" w:rsidR="006E0CD1" w:rsidRDefault="006E0CD1" w:rsidP="006E0CD1">
      <w:pPr>
        <w:rPr>
          <w:lang w:eastAsia="en-US"/>
        </w:rPr>
      </w:pPr>
    </w:p>
    <w:p w14:paraId="0BC101AE" w14:textId="77777777"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14:paraId="066A2A36" w14:textId="77777777" w:rsidR="006E0CD1" w:rsidRPr="006E0CD1" w:rsidRDefault="006E0CD1" w:rsidP="006E0CD1">
      <w:pPr>
        <w:rPr>
          <w:lang w:eastAsia="en-US"/>
        </w:rPr>
      </w:pPr>
    </w:p>
    <w:p w14:paraId="31E1FD5C" w14:textId="77777777"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45C17E8D" w14:textId="77777777"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14:paraId="2B20AFAE" w14:textId="77777777" w:rsidR="009A3F87" w:rsidRDefault="009A3F87" w:rsidP="009A3F87"/>
    <w:p w14:paraId="2000727D" w14:textId="77777777" w:rsidR="009A3F87" w:rsidRDefault="009A3F87">
      <w:r>
        <w:br w:type="page"/>
      </w:r>
    </w:p>
    <w:p w14:paraId="4C34FBCD" w14:textId="77777777"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14:paraId="27ACD1DF" w14:textId="77777777" w:rsidR="009A3F87" w:rsidRDefault="009A3F87" w:rsidP="009A3F87"/>
    <w:p w14:paraId="2BFC2F28" w14:textId="77777777" w:rsidR="009A3F87" w:rsidRDefault="009A3F87">
      <w:r>
        <w:br w:type="page"/>
      </w:r>
    </w:p>
    <w:p w14:paraId="04A9CE87" w14:textId="77777777"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14:paraId="0164BEFA" w14:textId="77777777" w:rsidR="009A3F87" w:rsidRDefault="009A3F87" w:rsidP="009A3F87"/>
    <w:p w14:paraId="10FF3D90" w14:textId="77777777" w:rsidR="009A3F87" w:rsidRDefault="009A3F87">
      <w:r>
        <w:br w:type="page"/>
      </w:r>
    </w:p>
    <w:p w14:paraId="2AE96E65" w14:textId="77777777"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14:paraId="583CD6B2" w14:textId="77777777" w:rsidR="00F03B38" w:rsidRDefault="00F03B38" w:rsidP="00F03B38"/>
    <w:p w14:paraId="31053D20" w14:textId="77777777"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14:paraId="3106B750" w14:textId="77777777" w:rsidR="00F03B38" w:rsidRDefault="00F03B38" w:rsidP="00F03B38"/>
    <w:p w14:paraId="69B344DD" w14:textId="77777777"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FEDE3" w14:textId="77777777" w:rsidR="00763FE6" w:rsidRDefault="00763FE6">
      <w:pPr>
        <w:spacing w:after="0" w:line="240" w:lineRule="auto"/>
      </w:pPr>
      <w:r>
        <w:separator/>
      </w:r>
    </w:p>
  </w:endnote>
  <w:endnote w:type="continuationSeparator" w:id="0">
    <w:p w14:paraId="113E71D5" w14:textId="77777777" w:rsidR="00763FE6" w:rsidRDefault="0076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90B5A" w14:textId="77777777" w:rsidR="00997D7D" w:rsidRDefault="00763FE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3CFFF" w14:textId="77777777" w:rsidR="00763FE6" w:rsidRDefault="00763FE6">
      <w:pPr>
        <w:spacing w:after="0" w:line="240" w:lineRule="auto"/>
      </w:pPr>
      <w:r>
        <w:separator/>
      </w:r>
    </w:p>
  </w:footnote>
  <w:footnote w:type="continuationSeparator" w:id="0">
    <w:p w14:paraId="19F84DA6" w14:textId="77777777" w:rsidR="00763FE6" w:rsidRDefault="00763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391F"/>
    <w:rsid w:val="00295E15"/>
    <w:rsid w:val="002C440D"/>
    <w:rsid w:val="002E0003"/>
    <w:rsid w:val="00361F8B"/>
    <w:rsid w:val="00362822"/>
    <w:rsid w:val="00376460"/>
    <w:rsid w:val="003A1B68"/>
    <w:rsid w:val="0045171F"/>
    <w:rsid w:val="00456E37"/>
    <w:rsid w:val="0046629B"/>
    <w:rsid w:val="004A0592"/>
    <w:rsid w:val="004B6D88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63FE6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735B2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AF006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D4402"/>
    <w:rsid w:val="00406E44"/>
    <w:rsid w:val="004265B1"/>
    <w:rsid w:val="00571EE0"/>
    <w:rsid w:val="00973EE1"/>
    <w:rsid w:val="00BE6D49"/>
    <w:rsid w:val="00E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
Renan Salvino Martins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433EC-1104-4576-BA50-89DF766D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198</TotalTime>
  <Pages>13</Pages>
  <Words>536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Renan</cp:lastModifiedBy>
  <cp:revision>26</cp:revision>
  <dcterms:created xsi:type="dcterms:W3CDTF">2018-12-27T15:45:00Z</dcterms:created>
  <dcterms:modified xsi:type="dcterms:W3CDTF">2020-02-12T19:15:00Z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